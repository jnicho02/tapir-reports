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8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875ED5" w14:paraId="7187C54C" w14:textId="77777777">
        <w:tc>
          <w:tcPr>
            <w:tcW w:w="10800" w:type="dxa"/>
            <w:vAlign w:val="center"/>
          </w:tcPr>
          <w:tbl>
            <w:tblPr>
              <w:tblW w:w="5000" w:type="pct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33"/>
              <w:gridCol w:w="5234"/>
            </w:tblGrid>
            <w:tr w:rsidR="00875ED5" w14:paraId="4C60E072" w14:textId="77777777">
              <w:trPr>
                <w:trHeight w:hRule="exact" w:val="4320"/>
              </w:trPr>
              <w:tc>
                <w:tcPr>
                  <w:tcW w:w="2500" w:type="pct"/>
                  <w:shd w:val="clear" w:color="auto" w:fill="663366" w:themeFill="accent1"/>
                  <w:vAlign w:val="center"/>
                </w:tcPr>
                <w:p w14:paraId="4B4D3B3A" w14:textId="09C62E5F" w:rsidR="00875ED5" w:rsidRDefault="004C5D37" w:rsidP="004C5D37">
                  <w:pPr>
                    <w:pStyle w:val="Title"/>
                  </w:pPr>
                  <w:r>
                    <w:t>Product Report</w:t>
                  </w:r>
                  <w:bookmarkStart w:id="0" w:name="_GoBack"/>
                  <w:bookmarkEnd w:id="0"/>
                </w:p>
              </w:tc>
              <w:tc>
                <w:tcPr>
                  <w:tcW w:w="2500" w:type="pct"/>
                </w:tcPr>
                <w:p w14:paraId="6CE5F124" w14:textId="77777777" w:rsidR="00875ED5" w:rsidRDefault="005625D3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6123587B" wp14:editId="24064A44">
                        <wp:extent cx="3286125" cy="2743200"/>
                        <wp:effectExtent l="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42-18138061.jpg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r="281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125" cy="2743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75ED5" w14:paraId="000610A5" w14:textId="77777777">
              <w:trPr>
                <w:trHeight w:hRule="exact" w:val="4320"/>
              </w:trPr>
              <w:tc>
                <w:tcPr>
                  <w:tcW w:w="2500" w:type="pct"/>
                </w:tcPr>
                <w:p w14:paraId="3B8F64AF" w14:textId="77777777" w:rsidR="00875ED5" w:rsidRDefault="005625D3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205BD58B" wp14:editId="7E1BE9DE">
                        <wp:extent cx="3286125" cy="2669540"/>
                        <wp:effectExtent l="0" t="0" r="952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42-17840257.jp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l="-1" r="319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751" cy="26700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</w:tcPr>
                <w:p w14:paraId="07165D4D" w14:textId="77777777" w:rsidR="00875ED5" w:rsidRDefault="005625D3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0FE7E895" wp14:editId="4ED24437">
                        <wp:extent cx="3286125" cy="2667000"/>
                        <wp:effectExtent l="0" t="0" r="952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42-16922719.jpg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l="450" r="26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125" cy="2667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B929DD" w14:textId="77777777" w:rsidR="00875ED5" w:rsidRDefault="00875ED5"/>
        </w:tc>
      </w:tr>
      <w:tr w:rsidR="00875ED5" w14:paraId="3E352252" w14:textId="77777777">
        <w:trPr>
          <w:trHeight w:hRule="exact" w:val="6480"/>
        </w:trPr>
        <w:tc>
          <w:tcPr>
            <w:tcW w:w="10800" w:type="dxa"/>
            <w:shd w:val="clear" w:color="auto" w:fill="666699" w:themeFill="accent3"/>
            <w:vAlign w:val="center"/>
          </w:tcPr>
          <w:p w14:paraId="00A8DD15" w14:textId="77777777" w:rsidR="00875ED5" w:rsidRDefault="00F465CA">
            <w:pPr>
              <w:pStyle w:val="Subtitle"/>
            </w:pPr>
            <w:r>
              <w:t>Products</w:t>
            </w:r>
          </w:p>
          <w:p w14:paraId="69362241" w14:textId="77777777" w:rsidR="00875ED5" w:rsidRDefault="00F465CA">
            <w:pPr>
              <w:pStyle w:val="BlockText"/>
            </w:pPr>
            <w:r>
              <w:t>We are very proud to offer the following products:</w:t>
            </w:r>
          </w:p>
          <w:p w14:paraId="5CCCF739" w14:textId="1906750C" w:rsidR="001B6789" w:rsidRDefault="00610AB0">
            <w:pPr>
              <w:pStyle w:val="BlockText"/>
            </w:pPr>
            <w:r>
              <w:t>olives, peaches, </w:t>
            </w:r>
          </w:p>
        </w:tc>
      </w:tr>
    </w:tbl>
    <w:p w14:paraId="17726AC0" w14:textId="77777777" w:rsidR="00875ED5" w:rsidRDefault="005625D3">
      <w:r>
        <w:br w:type="page"/>
      </w:r>
    </w:p>
    <w:p w14:paraId="1B75FBC1" w14:textId="77777777" w:rsidR="00875ED5" w:rsidRDefault="009647C0">
      <w:pPr>
        <w:pStyle w:val="Heading1"/>
      </w:pPr>
      <w:sdt>
        <w:sdtPr>
          <w:id w:val="-357440982"/>
          <w:placeholder>
            <w:docPart w:val="CD7D19077C297943BC2798C2973246DB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Morbi neque</w:t>
          </w:r>
        </w:sdtContent>
      </w:sdt>
    </w:p>
    <w:p w14:paraId="1847D0D7" w14:textId="77777777" w:rsidR="00875ED5" w:rsidRDefault="005625D3">
      <w:r>
        <w:rPr>
          <w:noProof/>
          <w:lang w:eastAsia="en-GB"/>
        </w:rPr>
        <w:drawing>
          <wp:inline distT="0" distB="0" distL="0" distR="0" wp14:anchorId="738FD2A3" wp14:editId="6F909D31">
            <wp:extent cx="2228850" cy="1553845"/>
            <wp:effectExtent l="0" t="0" r="0" b="8255"/>
            <wp:docPr id="1" name="Picture 1" title="Photo of three artichokes in a wooden b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9761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384A7" w14:textId="77777777" w:rsidR="00875ED5" w:rsidRDefault="009647C0">
      <w:pPr>
        <w:pStyle w:val="Heading2"/>
      </w:pPr>
      <w:sdt>
        <w:sdtPr>
          <w:id w:val="-13313042"/>
          <w:placeholder>
            <w:docPart w:val="0AAD6F66C28F2F428C8295048BC6E9A6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Ut nonummy</w:t>
          </w:r>
        </w:sdtContent>
      </w:sdt>
    </w:p>
    <w:sdt>
      <w:sdtPr>
        <w:id w:val="-610211988"/>
        <w:placeholder>
          <w:docPart w:val="1409B8715C3DE448A553914BB69D1FE1"/>
        </w:placeholder>
        <w:temporary/>
        <w:showingPlcHdr/>
        <w15:appearance w15:val="hidden"/>
        <w:text/>
      </w:sdtPr>
      <w:sdtEndPr/>
      <w:sdtContent>
        <w:p w14:paraId="6BA4A526" w14:textId="77777777" w:rsidR="00875ED5" w:rsidRDefault="005625D3">
          <w:pPr>
            <w:rPr>
              <w:noProof/>
            </w:rPr>
          </w:pPr>
          <w:r>
            <w:rPr>
              <w:noProof/>
            </w:rPr>
            <w:t>Vivamus a tellus. Pellentesque habitant morbi tristique senectus et netus et malesuada fames ac turpis egestas. Proin pharetra nonummy pede. Mauris et orci. Aenean nec lorem.</w:t>
          </w:r>
        </w:p>
      </w:sdtContent>
    </w:sdt>
    <w:p w14:paraId="2660A2A2" w14:textId="77777777" w:rsidR="00875ED5" w:rsidRDefault="005625D3">
      <w:r>
        <w:rPr>
          <w:noProof/>
          <w:lang w:eastAsia="en-GB"/>
        </w:rPr>
        <w:drawing>
          <wp:inline distT="0" distB="0" distL="0" distR="0" wp14:anchorId="19EB42E2" wp14:editId="7171A919">
            <wp:extent cx="2229485" cy="1552575"/>
            <wp:effectExtent l="0" t="0" r="0" b="9525"/>
            <wp:docPr id="2" name="Picture 2" title="Photo of red bell pepper cut in half with vegetables in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BF631" w14:textId="77777777" w:rsidR="00875ED5" w:rsidRDefault="009647C0">
      <w:pPr>
        <w:pStyle w:val="Heading2"/>
      </w:pPr>
      <w:sdt>
        <w:sdtPr>
          <w:id w:val="-1714501254"/>
          <w:placeholder>
            <w:docPart w:val="D52A8A2C9C8809408AE2668FB4EC82EA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Ut nonummy</w:t>
          </w:r>
        </w:sdtContent>
      </w:sdt>
    </w:p>
    <w:sdt>
      <w:sdtPr>
        <w:id w:val="-1852558252"/>
        <w:placeholder>
          <w:docPart w:val="B2848B0C8798024FAA7242CB0EE071AC"/>
        </w:placeholder>
        <w:temporary/>
        <w:showingPlcHdr/>
        <w15:appearance w15:val="hidden"/>
        <w:text/>
      </w:sdtPr>
      <w:sdtEndPr/>
      <w:sdtContent>
        <w:p w14:paraId="5130B1BB" w14:textId="77777777" w:rsidR="00875ED5" w:rsidRDefault="005625D3">
          <w:pPr>
            <w:rPr>
              <w:noProof/>
            </w:rPr>
          </w:pPr>
          <w:r>
            <w:rPr>
              <w:noProof/>
            </w:rPr>
            <w:t>Donec ut est in lectus consequat consequat. Etiam eget dui. Aliquam erat volutpat. Sed at lorem in nunc porta tristique. Proin nec augue.</w:t>
          </w:r>
        </w:p>
      </w:sdtContent>
    </w:sdt>
    <w:p w14:paraId="541F3D68" w14:textId="77777777" w:rsidR="00875ED5" w:rsidRDefault="005625D3">
      <w:r>
        <w:rPr>
          <w:noProof/>
          <w:lang w:eastAsia="en-GB"/>
        </w:rPr>
        <w:drawing>
          <wp:inline distT="0" distB="0" distL="0" distR="0" wp14:anchorId="30710B7C" wp14:editId="7BD260FF">
            <wp:extent cx="22288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39CE4" w14:textId="77777777" w:rsidR="00875ED5" w:rsidRDefault="009647C0">
      <w:pPr>
        <w:pStyle w:val="Heading2"/>
      </w:pPr>
      <w:sdt>
        <w:sdtPr>
          <w:id w:val="-1514761356"/>
          <w:placeholder>
            <w:docPart w:val="5E5EEBD5BB50124E97A22D3282BDEB9C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Ut nonummy</w:t>
          </w:r>
        </w:sdtContent>
      </w:sdt>
    </w:p>
    <w:p w14:paraId="4D26B610" w14:textId="77777777" w:rsidR="00875ED5" w:rsidRDefault="009647C0">
      <w:sdt>
        <w:sdtPr>
          <w:id w:val="-973293602"/>
          <w:placeholder>
            <w:docPart w:val="A57E5CA053E59941BB134A203B692CFD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Fusce aliquet pede non pede. Suspendisse dapibus lorem pellentesque magna</w:t>
          </w:r>
        </w:sdtContent>
      </w:sdt>
    </w:p>
    <w:sectPr w:rsidR="00875ED5"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4F176" w14:textId="77777777" w:rsidR="009647C0" w:rsidRDefault="009647C0">
      <w:pPr>
        <w:spacing w:after="0" w:line="240" w:lineRule="auto"/>
      </w:pPr>
      <w:r>
        <w:separator/>
      </w:r>
    </w:p>
  </w:endnote>
  <w:endnote w:type="continuationSeparator" w:id="0">
    <w:p w14:paraId="65A3F3E7" w14:textId="77777777" w:rsidR="009647C0" w:rsidRDefault="00964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B236C" w14:textId="77777777" w:rsidR="009647C0" w:rsidRDefault="009647C0">
      <w:pPr>
        <w:spacing w:after="0" w:line="240" w:lineRule="auto"/>
      </w:pPr>
      <w:r>
        <w:separator/>
      </w:r>
    </w:p>
  </w:footnote>
  <w:footnote w:type="continuationSeparator" w:id="0">
    <w:p w14:paraId="6BF3666F" w14:textId="77777777" w:rsidR="009647C0" w:rsidRDefault="00964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89"/>
    <w:rsid w:val="001B6789"/>
    <w:rsid w:val="004C5D37"/>
    <w:rsid w:val="005625D3"/>
    <w:rsid w:val="00610AB0"/>
    <w:rsid w:val="00875ED5"/>
    <w:rsid w:val="009647C0"/>
    <w:rsid w:val="00AE1440"/>
    <w:rsid w:val="00F4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5D2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7D19077C297943BC2798C297324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04D0D-B989-2049-8EDF-F11A1B8CBF7B}"/>
      </w:docPartPr>
      <w:docPartBody>
        <w:p w:rsidR="002D2FCF" w:rsidRDefault="00A647AC">
          <w:pPr>
            <w:pStyle w:val="CD7D19077C297943BC2798C2973246DB"/>
          </w:pPr>
          <w:r>
            <w:rPr>
              <w:noProof/>
            </w:rPr>
            <w:t>Morbi neque</w:t>
          </w:r>
        </w:p>
      </w:docPartBody>
    </w:docPart>
    <w:docPart>
      <w:docPartPr>
        <w:name w:val="0AAD6F66C28F2F428C8295048BC6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BFC7F-8232-604B-987C-BD0A809DC103}"/>
      </w:docPartPr>
      <w:docPartBody>
        <w:p w:rsidR="002D2FCF" w:rsidRDefault="00A647AC">
          <w:pPr>
            <w:pStyle w:val="0AAD6F66C28F2F428C8295048BC6E9A6"/>
          </w:pPr>
          <w:r>
            <w:rPr>
              <w:noProof/>
            </w:rPr>
            <w:t>Ut nonummy</w:t>
          </w:r>
        </w:p>
      </w:docPartBody>
    </w:docPart>
    <w:docPart>
      <w:docPartPr>
        <w:name w:val="1409B8715C3DE448A553914BB69D1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1D78-AD89-3D45-9A5C-3287ABF8F834}"/>
      </w:docPartPr>
      <w:docPartBody>
        <w:p w:rsidR="002D2FCF" w:rsidRDefault="00A647AC">
          <w:pPr>
            <w:pStyle w:val="1409B8715C3DE448A553914BB69D1FE1"/>
          </w:pPr>
          <w:r>
            <w:rPr>
              <w:noProof/>
            </w:rPr>
            <w:t>Vivamus a tellus. Pellentesque habitant morbi tristique senectus et netus et malesuada fames ac turpis egestas. Proin pharetra nonummy pede. Mauris et orci. Aenean nec lorem.</w:t>
          </w:r>
        </w:p>
      </w:docPartBody>
    </w:docPart>
    <w:docPart>
      <w:docPartPr>
        <w:name w:val="D52A8A2C9C8809408AE2668FB4EC8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4E9CE-DE61-7D4F-B32D-BE81DC890BE5}"/>
      </w:docPartPr>
      <w:docPartBody>
        <w:p w:rsidR="002D2FCF" w:rsidRDefault="00A647AC">
          <w:pPr>
            <w:pStyle w:val="D52A8A2C9C8809408AE2668FB4EC82EA"/>
          </w:pPr>
          <w:r>
            <w:rPr>
              <w:noProof/>
            </w:rPr>
            <w:t>Ut nonummy</w:t>
          </w:r>
        </w:p>
      </w:docPartBody>
    </w:docPart>
    <w:docPart>
      <w:docPartPr>
        <w:name w:val="B2848B0C8798024FAA7242CB0EE07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466FF-FE02-794E-BFF7-9629117A65DF}"/>
      </w:docPartPr>
      <w:docPartBody>
        <w:p w:rsidR="002D2FCF" w:rsidRDefault="00A647AC">
          <w:pPr>
            <w:pStyle w:val="B2848B0C8798024FAA7242CB0EE071AC"/>
          </w:pPr>
          <w:r>
            <w:rPr>
              <w:noProof/>
            </w:rPr>
            <w:t>Donec ut est in lectus consequat consequat. Etiam eget dui. Aliquam erat volutpat. Sed at lorem in nunc porta tristique. Proin nec augue.</w:t>
          </w:r>
        </w:p>
      </w:docPartBody>
    </w:docPart>
    <w:docPart>
      <w:docPartPr>
        <w:name w:val="5E5EEBD5BB50124E97A22D3282BDE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2CEFC-7C9B-4C40-9A5F-34010AC3E7FF}"/>
      </w:docPartPr>
      <w:docPartBody>
        <w:p w:rsidR="002D2FCF" w:rsidRDefault="00A647AC">
          <w:pPr>
            <w:pStyle w:val="5E5EEBD5BB50124E97A22D3282BDEB9C"/>
          </w:pPr>
          <w:r>
            <w:rPr>
              <w:noProof/>
            </w:rPr>
            <w:t>Ut nonummy</w:t>
          </w:r>
        </w:p>
      </w:docPartBody>
    </w:docPart>
    <w:docPart>
      <w:docPartPr>
        <w:name w:val="A57E5CA053E59941BB134A203B692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627EC-6F6E-9145-8DAF-C34BB79C73A9}"/>
      </w:docPartPr>
      <w:docPartBody>
        <w:p w:rsidR="002D2FCF" w:rsidRDefault="00A647AC">
          <w:pPr>
            <w:pStyle w:val="A57E5CA053E59941BB134A203B692CFD"/>
          </w:pPr>
          <w:r>
            <w:rPr>
              <w:noProof/>
            </w:rPr>
            <w:t>Fusce aliquet pede non pede. Suspendisse dapibus lorem pellentesque magna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AC"/>
    <w:rsid w:val="002D2FCF"/>
    <w:rsid w:val="005D1CAB"/>
    <w:rsid w:val="00A647AC"/>
    <w:rsid w:val="00D0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413DCF65AF234994B460CF213CBCF8">
    <w:name w:val="9E413DCF65AF234994B460CF213CBCF8"/>
  </w:style>
  <w:style w:type="paragraph" w:customStyle="1" w:styleId="7DF1FE2773F9E34C90965C9E98A51B08">
    <w:name w:val="7DF1FE2773F9E34C90965C9E98A51B08"/>
  </w:style>
  <w:style w:type="paragraph" w:customStyle="1" w:styleId="64ED97D70CE2654C92AE06A59AC60120">
    <w:name w:val="64ED97D70CE2654C92AE06A59AC60120"/>
  </w:style>
  <w:style w:type="paragraph" w:customStyle="1" w:styleId="CD7D19077C297943BC2798C2973246DB">
    <w:name w:val="CD7D19077C297943BC2798C2973246DB"/>
  </w:style>
  <w:style w:type="paragraph" w:customStyle="1" w:styleId="0AAD6F66C28F2F428C8295048BC6E9A6">
    <w:name w:val="0AAD6F66C28F2F428C8295048BC6E9A6"/>
  </w:style>
  <w:style w:type="paragraph" w:customStyle="1" w:styleId="1409B8715C3DE448A553914BB69D1FE1">
    <w:name w:val="1409B8715C3DE448A553914BB69D1FE1"/>
  </w:style>
  <w:style w:type="paragraph" w:customStyle="1" w:styleId="D52A8A2C9C8809408AE2668FB4EC82EA">
    <w:name w:val="D52A8A2C9C8809408AE2668FB4EC82EA"/>
  </w:style>
  <w:style w:type="paragraph" w:customStyle="1" w:styleId="B2848B0C8798024FAA7242CB0EE071AC">
    <w:name w:val="B2848B0C8798024FAA7242CB0EE071AC"/>
  </w:style>
  <w:style w:type="paragraph" w:customStyle="1" w:styleId="5E5EEBD5BB50124E97A22D3282BDEB9C">
    <w:name w:val="5E5EEBD5BB50124E97A22D3282BDEB9C"/>
  </w:style>
  <w:style w:type="paragraph" w:customStyle="1" w:styleId="A57E5CA053E59941BB134A203B692CFD">
    <w:name w:val="A57E5CA053E59941BB134A203B692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4</TotalTime>
  <Pages>2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Nicholson</dc:creator>
  <cp:keywords/>
  <dc:description/>
  <cp:lastModifiedBy>Jez Nicholson</cp:lastModifiedBy>
  <cp:revision>3</cp:revision>
  <dcterms:created xsi:type="dcterms:W3CDTF">2016-11-10T18:24:00Z</dcterms:created>
  <dcterms:modified xsi:type="dcterms:W3CDTF">2016-11-12T13:09:00Z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</Properties>
</file>