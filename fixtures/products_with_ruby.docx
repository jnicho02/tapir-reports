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875ED5" w14:paraId="7187C54C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4"/>
            </w:tblGrid>
            <w:tr w:rsidR="00875ED5" w14:paraId="4C60E072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4B4D3B3A" w14:textId="09C62E5F" w:rsidR="00875ED5" w:rsidRDefault="004C5D37" w:rsidP="004C5D37">
                  <w:pPr>
                    <w:pStyle w:val="Title"/>
                  </w:pPr>
                  <w:r>
                    <w:t>&lt;%= title %&gt;</w:t>
                  </w:r>
                </w:p>
              </w:tc>
              <w:tc>
                <w:tcPr>
                  <w:tcW w:w="2500" w:type="pct"/>
                </w:tcPr>
                <w:p w14:paraId="6CE5F124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6123587B" wp14:editId="24064A44">
                        <wp:extent cx="328612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r="28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ED5" w14:paraId="000610A5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3B8F64AF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205BD58B" wp14:editId="7E1BE9DE">
                        <wp:extent cx="3286125" cy="266954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-1" r="3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751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07165D4D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0FE7E895" wp14:editId="4ED24437">
                        <wp:extent cx="3286125" cy="266700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450" r="26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B929DD" w14:textId="77777777" w:rsidR="00875ED5" w:rsidRDefault="00875ED5"/>
        </w:tc>
      </w:tr>
      <w:tr w:rsidR="00875ED5" w14:paraId="3E352252" w14:textId="77777777">
        <w:trPr>
          <w:trHeight w:hRule="exact" w:val="6480"/>
        </w:trPr>
        <w:tc>
          <w:tcPr>
            <w:tcW w:w="10800" w:type="dxa"/>
            <w:shd w:val="clear" w:color="auto" w:fill="666699" w:themeFill="accent3"/>
            <w:vAlign w:val="center"/>
          </w:tcPr>
          <w:p w14:paraId="00A8DD15" w14:textId="77777777" w:rsidR="00875ED5" w:rsidRDefault="00F465CA">
            <w:pPr>
              <w:pStyle w:val="Subtitle"/>
            </w:pPr>
            <w:r>
              <w:t>Products</w:t>
            </w:r>
          </w:p>
          <w:p w14:paraId="69362241" w14:textId="77777777" w:rsidR="00875ED5" w:rsidRDefault="00F465CA">
            <w:pPr>
              <w:pStyle w:val="BlockText"/>
            </w:pPr>
            <w:r>
              <w:t>We are very proud to offer the following products:</w:t>
            </w:r>
          </w:p>
          <w:p w14:paraId="5CCCF739" w14:textId="2FA19BA6" w:rsidR="001B6789" w:rsidRDefault="00610AB0">
            <w:pPr>
              <w:pStyle w:val="BlockText"/>
            </w:pPr>
            <w:r>
              <w:t>&lt;%</w:t>
            </w:r>
            <w:r w:rsidR="001B6789">
              <w:t xml:space="preserve"> products.each do</w:t>
            </w:r>
            <w:r w:rsidR="00F465CA">
              <w:t xml:space="preserve"> |product| %&gt;&lt;%= product.name</w:t>
            </w:r>
            <w:r w:rsidR="0032042B">
              <w:t>.gsub(</w:t>
            </w:r>
            <w:r w:rsidR="00C04721" w:rsidRPr="00C04721">
              <w:t>"</w:t>
            </w:r>
            <w:r w:rsidR="0032042B">
              <w:t>appl</w:t>
            </w:r>
            <w:r w:rsidR="00C04721" w:rsidRPr="00C04721">
              <w:t>"</w:t>
            </w:r>
            <w:r w:rsidR="0032042B">
              <w:t>,</w:t>
            </w:r>
            <w:r w:rsidR="00C04721" w:rsidRPr="00C04721">
              <w:t>"</w:t>
            </w:r>
            <w:r w:rsidR="0032042B">
              <w:t>orang</w:t>
            </w:r>
            <w:r w:rsidR="00C04721" w:rsidRPr="00C04721">
              <w:t>"</w:t>
            </w:r>
            <w:r w:rsidR="00D1771F">
              <w:t>)</w:t>
            </w:r>
            <w:bookmarkStart w:id="0" w:name="_GoBack"/>
            <w:bookmarkEnd w:id="0"/>
            <w:r w:rsidR="00F465CA">
              <w:t xml:space="preserve"> %&gt;, &lt;% end %&gt;</w:t>
            </w:r>
          </w:p>
        </w:tc>
      </w:tr>
    </w:tbl>
    <w:p w14:paraId="17726AC0" w14:textId="77777777" w:rsidR="00875ED5" w:rsidRDefault="005625D3">
      <w:r>
        <w:br w:type="page"/>
      </w:r>
    </w:p>
    <w:p w14:paraId="1B75FBC1" w14:textId="77777777" w:rsidR="00875ED5" w:rsidRDefault="00F12ED7">
      <w:pPr>
        <w:pStyle w:val="Heading1"/>
      </w:pPr>
      <w:sdt>
        <w:sdtPr>
          <w:id w:val="-357440982"/>
          <w:placeholder>
            <w:docPart w:val="CD7D19077C297943BC2798C2973246DB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Morbi neque</w:t>
          </w:r>
        </w:sdtContent>
      </w:sdt>
    </w:p>
    <w:p w14:paraId="1847D0D7" w14:textId="77777777" w:rsidR="00875ED5" w:rsidRDefault="005625D3">
      <w:r>
        <w:rPr>
          <w:noProof/>
          <w:lang w:eastAsia="en-GB"/>
        </w:rPr>
        <w:drawing>
          <wp:inline distT="0" distB="0" distL="0" distR="0" wp14:anchorId="738FD2A3" wp14:editId="6F909D31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84A7" w14:textId="77777777" w:rsidR="00875ED5" w:rsidRDefault="00F12ED7">
      <w:pPr>
        <w:pStyle w:val="Heading2"/>
      </w:pPr>
      <w:sdt>
        <w:sdtPr>
          <w:id w:val="-13313042"/>
          <w:placeholder>
            <w:docPart w:val="0AAD6F66C28F2F428C8295048BC6E9A6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610211988"/>
        <w:placeholder>
          <w:docPart w:val="1409B8715C3DE448A553914BB69D1FE1"/>
        </w:placeholder>
        <w:temporary/>
        <w:showingPlcHdr/>
        <w15:appearance w15:val="hidden"/>
        <w:text/>
      </w:sdtPr>
      <w:sdtEndPr/>
      <w:sdtContent>
        <w:p w14:paraId="6BA4A526" w14:textId="77777777" w:rsidR="00875ED5" w:rsidRDefault="005625D3">
          <w:pPr>
            <w:rPr>
              <w:noProof/>
            </w:rPr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sdtContent>
    </w:sdt>
    <w:p w14:paraId="2660A2A2" w14:textId="77777777" w:rsidR="00875ED5" w:rsidRDefault="005625D3">
      <w:r>
        <w:rPr>
          <w:noProof/>
          <w:lang w:eastAsia="en-GB"/>
        </w:rPr>
        <w:drawing>
          <wp:inline distT="0" distB="0" distL="0" distR="0" wp14:anchorId="19EB42E2" wp14:editId="7171A919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BF631" w14:textId="77777777" w:rsidR="00875ED5" w:rsidRDefault="00F12ED7">
      <w:pPr>
        <w:pStyle w:val="Heading2"/>
      </w:pPr>
      <w:sdt>
        <w:sdtPr>
          <w:id w:val="-1714501254"/>
          <w:placeholder>
            <w:docPart w:val="D52A8A2C9C8809408AE2668FB4EC82EA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1852558252"/>
        <w:placeholder>
          <w:docPart w:val="B2848B0C8798024FAA7242CB0EE071AC"/>
        </w:placeholder>
        <w:temporary/>
        <w:showingPlcHdr/>
        <w15:appearance w15:val="hidden"/>
        <w:text/>
      </w:sdtPr>
      <w:sdtEndPr/>
      <w:sdtContent>
        <w:p w14:paraId="5130B1BB" w14:textId="77777777" w:rsidR="00875ED5" w:rsidRDefault="005625D3">
          <w:pPr>
            <w:rPr>
              <w:noProof/>
            </w:rPr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sdtContent>
    </w:sdt>
    <w:p w14:paraId="541F3D68" w14:textId="77777777" w:rsidR="00875ED5" w:rsidRDefault="005625D3">
      <w:r>
        <w:rPr>
          <w:noProof/>
          <w:lang w:eastAsia="en-GB"/>
        </w:rPr>
        <w:drawing>
          <wp:inline distT="0" distB="0" distL="0" distR="0" wp14:anchorId="30710B7C" wp14:editId="7BD260FF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9CE4" w14:textId="77777777" w:rsidR="00875ED5" w:rsidRDefault="00F12ED7">
      <w:pPr>
        <w:pStyle w:val="Heading2"/>
      </w:pPr>
      <w:sdt>
        <w:sdtPr>
          <w:id w:val="-1514761356"/>
          <w:placeholder>
            <w:docPart w:val="5E5EEBD5BB50124E97A22D3282BDEB9C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p w14:paraId="4D26B610" w14:textId="77777777" w:rsidR="00875ED5" w:rsidRDefault="00F12ED7">
      <w:sdt>
        <w:sdtPr>
          <w:id w:val="-973293602"/>
          <w:placeholder>
            <w:docPart w:val="A57E5CA053E59941BB134A203B692CFD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Fusce aliquet pede non pede. Suspendisse dapibus lorem pellentesque magna</w:t>
          </w:r>
        </w:sdtContent>
      </w:sdt>
    </w:p>
    <w:sectPr w:rsidR="00875ED5"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52BE1" w14:textId="77777777" w:rsidR="00F12ED7" w:rsidRDefault="00F12ED7">
      <w:pPr>
        <w:spacing w:after="0" w:line="240" w:lineRule="auto"/>
      </w:pPr>
      <w:r>
        <w:separator/>
      </w:r>
    </w:p>
  </w:endnote>
  <w:endnote w:type="continuationSeparator" w:id="0">
    <w:p w14:paraId="24C49186" w14:textId="77777777" w:rsidR="00F12ED7" w:rsidRDefault="00F1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AC71C" w14:textId="77777777" w:rsidR="00F12ED7" w:rsidRDefault="00F12ED7">
      <w:pPr>
        <w:spacing w:after="0" w:line="240" w:lineRule="auto"/>
      </w:pPr>
      <w:r>
        <w:separator/>
      </w:r>
    </w:p>
  </w:footnote>
  <w:footnote w:type="continuationSeparator" w:id="0">
    <w:p w14:paraId="08595B0E" w14:textId="77777777" w:rsidR="00F12ED7" w:rsidRDefault="00F12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89"/>
    <w:rsid w:val="001B6789"/>
    <w:rsid w:val="0032042B"/>
    <w:rsid w:val="004C5D37"/>
    <w:rsid w:val="005625D3"/>
    <w:rsid w:val="00610AB0"/>
    <w:rsid w:val="00875ED5"/>
    <w:rsid w:val="009647C0"/>
    <w:rsid w:val="00AE1440"/>
    <w:rsid w:val="00C04721"/>
    <w:rsid w:val="00D1771F"/>
    <w:rsid w:val="00F12ED7"/>
    <w:rsid w:val="00F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5D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D19077C297943BC2798C29732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4D0D-B989-2049-8EDF-F11A1B8CBF7B}"/>
      </w:docPartPr>
      <w:docPartBody>
        <w:p w:rsidR="002D2FCF" w:rsidRDefault="00A647AC">
          <w:pPr>
            <w:pStyle w:val="CD7D19077C297943BC2798C2973246DB"/>
          </w:pPr>
          <w:r>
            <w:rPr>
              <w:noProof/>
            </w:rPr>
            <w:t>Morbi neque</w:t>
          </w:r>
        </w:p>
      </w:docPartBody>
    </w:docPart>
    <w:docPart>
      <w:docPartPr>
        <w:name w:val="0AAD6F66C28F2F428C8295048BC6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FC7F-8232-604B-987C-BD0A809DC103}"/>
      </w:docPartPr>
      <w:docPartBody>
        <w:p w:rsidR="002D2FCF" w:rsidRDefault="00A647AC">
          <w:pPr>
            <w:pStyle w:val="0AAD6F66C28F2F428C8295048BC6E9A6"/>
          </w:pPr>
          <w:r>
            <w:rPr>
              <w:noProof/>
            </w:rPr>
            <w:t>Ut nonummy</w:t>
          </w:r>
        </w:p>
      </w:docPartBody>
    </w:docPart>
    <w:docPart>
      <w:docPartPr>
        <w:name w:val="1409B8715C3DE448A553914BB69D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1D78-AD89-3D45-9A5C-3287ABF8F834}"/>
      </w:docPartPr>
      <w:docPartBody>
        <w:p w:rsidR="002D2FCF" w:rsidRDefault="00A647AC">
          <w:pPr>
            <w:pStyle w:val="1409B8715C3DE448A553914BB69D1FE1"/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docPartBody>
    </w:docPart>
    <w:docPart>
      <w:docPartPr>
        <w:name w:val="D52A8A2C9C8809408AE2668FB4EC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4E9CE-DE61-7D4F-B32D-BE81DC890BE5}"/>
      </w:docPartPr>
      <w:docPartBody>
        <w:p w:rsidR="002D2FCF" w:rsidRDefault="00A647AC">
          <w:pPr>
            <w:pStyle w:val="D52A8A2C9C8809408AE2668FB4EC82EA"/>
          </w:pPr>
          <w:r>
            <w:rPr>
              <w:noProof/>
            </w:rPr>
            <w:t>Ut nonummy</w:t>
          </w:r>
        </w:p>
      </w:docPartBody>
    </w:docPart>
    <w:docPart>
      <w:docPartPr>
        <w:name w:val="B2848B0C8798024FAA7242CB0EE0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66FF-FE02-794E-BFF7-9629117A65DF}"/>
      </w:docPartPr>
      <w:docPartBody>
        <w:p w:rsidR="002D2FCF" w:rsidRDefault="00A647AC">
          <w:pPr>
            <w:pStyle w:val="B2848B0C8798024FAA7242CB0EE071AC"/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docPartBody>
    </w:docPart>
    <w:docPart>
      <w:docPartPr>
        <w:name w:val="5E5EEBD5BB50124E97A22D3282BD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CEFC-7C9B-4C40-9A5F-34010AC3E7FF}"/>
      </w:docPartPr>
      <w:docPartBody>
        <w:p w:rsidR="002D2FCF" w:rsidRDefault="00A647AC">
          <w:pPr>
            <w:pStyle w:val="5E5EEBD5BB50124E97A22D3282BDEB9C"/>
          </w:pPr>
          <w:r>
            <w:rPr>
              <w:noProof/>
            </w:rPr>
            <w:t>Ut nonummy</w:t>
          </w:r>
        </w:p>
      </w:docPartBody>
    </w:docPart>
    <w:docPart>
      <w:docPartPr>
        <w:name w:val="A57E5CA053E59941BB134A203B69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27EC-6F6E-9145-8DAF-C34BB79C73A9}"/>
      </w:docPartPr>
      <w:docPartBody>
        <w:p w:rsidR="002D2FCF" w:rsidRDefault="00A647AC">
          <w:pPr>
            <w:pStyle w:val="A57E5CA053E59941BB134A203B692CFD"/>
          </w:pPr>
          <w:r>
            <w:rPr>
              <w:noProof/>
            </w:rPr>
            <w:t>Fusce aliquet pede non pede. Suspendisse dapibus lorem pellentesque magna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AC"/>
    <w:rsid w:val="000F051E"/>
    <w:rsid w:val="002D2FCF"/>
    <w:rsid w:val="005D1CAB"/>
    <w:rsid w:val="00A647AC"/>
    <w:rsid w:val="00D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13DCF65AF234994B460CF213CBCF8">
    <w:name w:val="9E413DCF65AF234994B460CF213CBCF8"/>
  </w:style>
  <w:style w:type="paragraph" w:customStyle="1" w:styleId="7DF1FE2773F9E34C90965C9E98A51B08">
    <w:name w:val="7DF1FE2773F9E34C90965C9E98A51B08"/>
  </w:style>
  <w:style w:type="paragraph" w:customStyle="1" w:styleId="64ED97D70CE2654C92AE06A59AC60120">
    <w:name w:val="64ED97D70CE2654C92AE06A59AC60120"/>
  </w:style>
  <w:style w:type="paragraph" w:customStyle="1" w:styleId="CD7D19077C297943BC2798C2973246DB">
    <w:name w:val="CD7D19077C297943BC2798C2973246DB"/>
  </w:style>
  <w:style w:type="paragraph" w:customStyle="1" w:styleId="0AAD6F66C28F2F428C8295048BC6E9A6">
    <w:name w:val="0AAD6F66C28F2F428C8295048BC6E9A6"/>
  </w:style>
  <w:style w:type="paragraph" w:customStyle="1" w:styleId="1409B8715C3DE448A553914BB69D1FE1">
    <w:name w:val="1409B8715C3DE448A553914BB69D1FE1"/>
  </w:style>
  <w:style w:type="paragraph" w:customStyle="1" w:styleId="D52A8A2C9C8809408AE2668FB4EC82EA">
    <w:name w:val="D52A8A2C9C8809408AE2668FB4EC82EA"/>
  </w:style>
  <w:style w:type="paragraph" w:customStyle="1" w:styleId="B2848B0C8798024FAA7242CB0EE071AC">
    <w:name w:val="B2848B0C8798024FAA7242CB0EE071AC"/>
  </w:style>
  <w:style w:type="paragraph" w:customStyle="1" w:styleId="5E5EEBD5BB50124E97A22D3282BDEB9C">
    <w:name w:val="5E5EEBD5BB50124E97A22D3282BDEB9C"/>
  </w:style>
  <w:style w:type="paragraph" w:customStyle="1" w:styleId="A57E5CA053E59941BB134A203B692CFD">
    <w:name w:val="A57E5CA053E59941BB134A203B692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6</TotalTime>
  <Pages>2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6</cp:revision>
  <dcterms:created xsi:type="dcterms:W3CDTF">2016-11-10T18:24:00Z</dcterms:created>
  <dcterms:modified xsi:type="dcterms:W3CDTF">2017-02-02T17:31:00Z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